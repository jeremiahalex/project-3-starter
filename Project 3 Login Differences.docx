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F7762" w14:textId="77777777" w:rsidR="00807843" w:rsidRDefault="007651A4">
      <w:pPr>
        <w:pStyle w:val="Heading1"/>
      </w:pPr>
      <w:r>
        <w:t>Project 3 Login Differences</w:t>
      </w:r>
    </w:p>
    <w:p w14:paraId="17C3CFFB" w14:textId="77777777" w:rsidR="00F31BE3" w:rsidRDefault="00F31BE3">
      <w:pPr>
        <w:pStyle w:val="Heading2"/>
      </w:pPr>
      <w:r>
        <w:t>FOR REGULAR USERS</w:t>
      </w:r>
    </w:p>
    <w:p w14:paraId="4E0EA0CE" w14:textId="77777777" w:rsidR="00807843" w:rsidRDefault="007651A4">
      <w:pPr>
        <w:pStyle w:val="Heading2"/>
      </w:pPr>
      <w:r>
        <w:t>Before Login,</w:t>
      </w:r>
    </w:p>
    <w:p w14:paraId="223BE9C3" w14:textId="77777777" w:rsidR="007651A4" w:rsidRDefault="007651A4" w:rsidP="007651A4">
      <w:pPr>
        <w:pStyle w:val="ListParagraph"/>
        <w:numPr>
          <w:ilvl w:val="0"/>
          <w:numId w:val="5"/>
        </w:numPr>
      </w:pPr>
      <w:r>
        <w:t xml:space="preserve">Login/Register buttons to be present in </w:t>
      </w:r>
      <w:proofErr w:type="spellStart"/>
      <w:r>
        <w:t>navbar</w:t>
      </w:r>
      <w:proofErr w:type="spellEnd"/>
      <w:r>
        <w:t>.</w:t>
      </w:r>
    </w:p>
    <w:p w14:paraId="6F839908" w14:textId="77777777" w:rsidR="00F31BE3" w:rsidRDefault="00F31BE3" w:rsidP="007651A4">
      <w:pPr>
        <w:pStyle w:val="ListParagraph"/>
        <w:numPr>
          <w:ilvl w:val="0"/>
          <w:numId w:val="5"/>
        </w:numPr>
      </w:pPr>
      <w:r>
        <w:t>Successful new account registrations should automatically sign in for the user and re-direct them to the marketplace page for ease of access. (Alternatively, back to their previous page if possible)</w:t>
      </w:r>
    </w:p>
    <w:p w14:paraId="2692B4C7" w14:textId="77777777" w:rsidR="00F31BE3" w:rsidRDefault="007651A4" w:rsidP="00F31BE3">
      <w:pPr>
        <w:pStyle w:val="ListParagraph"/>
        <w:numPr>
          <w:ilvl w:val="0"/>
          <w:numId w:val="5"/>
        </w:numPr>
      </w:pPr>
      <w:r>
        <w:t xml:space="preserve">Attempting to </w:t>
      </w:r>
      <w:r w:rsidR="00F31BE3">
        <w:t>checkout shopping cart or to post a new listing</w:t>
      </w:r>
      <w:r>
        <w:t xml:space="preserve"> will cause user to be redirected to the login page with the appropriate error message</w:t>
      </w:r>
    </w:p>
    <w:p w14:paraId="652E0D48" w14:textId="77777777" w:rsidR="00F31BE3" w:rsidRDefault="00F31BE3" w:rsidP="00F31BE3">
      <w:pPr>
        <w:pStyle w:val="ListParagraph"/>
        <w:numPr>
          <w:ilvl w:val="0"/>
          <w:numId w:val="5"/>
        </w:numPr>
      </w:pPr>
      <w:r>
        <w:t>Most functions should still be accessible to allow new users to see the various items/functions available in the system</w:t>
      </w:r>
    </w:p>
    <w:p w14:paraId="32C07EF0" w14:textId="77777777" w:rsidR="00F31BE3" w:rsidRDefault="00F31BE3" w:rsidP="00F31BE3">
      <w:pPr>
        <w:pStyle w:val="ListParagraph"/>
      </w:pPr>
    </w:p>
    <w:p w14:paraId="1DD299BA" w14:textId="77777777" w:rsidR="00F31BE3" w:rsidRDefault="00F31BE3" w:rsidP="00F31BE3">
      <w:pPr>
        <w:pStyle w:val="ListParagraph"/>
      </w:pPr>
    </w:p>
    <w:p w14:paraId="3360348F" w14:textId="77777777" w:rsidR="00F31BE3" w:rsidRDefault="00F31BE3" w:rsidP="00F31BE3">
      <w:pPr>
        <w:pStyle w:val="Heading2"/>
      </w:pPr>
      <w:r>
        <w:t>After Login,</w:t>
      </w:r>
    </w:p>
    <w:p w14:paraId="0CCD3070" w14:textId="77777777" w:rsidR="00F31BE3" w:rsidRDefault="00F31BE3" w:rsidP="00F31BE3">
      <w:pPr>
        <w:pStyle w:val="ListParagraph"/>
        <w:numPr>
          <w:ilvl w:val="0"/>
          <w:numId w:val="6"/>
        </w:numPr>
      </w:pPr>
      <w:r>
        <w:t>Login/Register buttons to be replaced by a Logout button</w:t>
      </w:r>
    </w:p>
    <w:p w14:paraId="36C7EE0A" w14:textId="77777777" w:rsidR="00F31BE3" w:rsidRDefault="00F31BE3" w:rsidP="00F31BE3">
      <w:pPr>
        <w:pStyle w:val="ListParagraph"/>
        <w:numPr>
          <w:ilvl w:val="0"/>
          <w:numId w:val="6"/>
        </w:numPr>
      </w:pPr>
      <w:r>
        <w:t>All marketplace functions should be available</w:t>
      </w:r>
    </w:p>
    <w:p w14:paraId="2F03B5B3" w14:textId="77777777" w:rsidR="00F31BE3" w:rsidRDefault="00F31BE3" w:rsidP="00F31BE3">
      <w:pPr>
        <w:pStyle w:val="ListParagraph"/>
        <w:numPr>
          <w:ilvl w:val="0"/>
          <w:numId w:val="6"/>
        </w:numPr>
      </w:pPr>
      <w:r>
        <w:t>User Profile to be available</w:t>
      </w:r>
    </w:p>
    <w:p w14:paraId="3C5E531E" w14:textId="77777777" w:rsidR="00F31BE3" w:rsidRDefault="00F31BE3" w:rsidP="00F31BE3">
      <w:pPr>
        <w:pStyle w:val="ListParagraph"/>
        <w:numPr>
          <w:ilvl w:val="0"/>
          <w:numId w:val="6"/>
        </w:numPr>
      </w:pPr>
      <w:r>
        <w:t>Transaction history to be available under user profile</w:t>
      </w:r>
    </w:p>
    <w:p w14:paraId="09A77D7E" w14:textId="77777777" w:rsidR="00F31BE3" w:rsidRDefault="00F31BE3" w:rsidP="00F31BE3">
      <w:pPr>
        <w:pStyle w:val="ListParagraph"/>
        <w:numPr>
          <w:ilvl w:val="0"/>
          <w:numId w:val="6"/>
        </w:numPr>
      </w:pPr>
      <w:r>
        <w:t>Any open/pending listings should be available for viewing, and should bring user to a new page with details on the listings along with a “chat system” for the user to communicate with the relevant buyer/seller. This system should be restricted to a one-to-one basis between the two end users only. Chat history should be logged in case of dispute for reference. (CRUD system?)</w:t>
      </w:r>
    </w:p>
    <w:p w14:paraId="39560EA1" w14:textId="77777777" w:rsidR="00E03B07" w:rsidRDefault="00E03B07" w:rsidP="00E03B07"/>
    <w:p w14:paraId="72B0AD8F" w14:textId="10C8853E" w:rsidR="00E03B07" w:rsidRDefault="00E03B07" w:rsidP="00E03B07">
      <w:pPr>
        <w:pStyle w:val="Heading2"/>
      </w:pPr>
      <w:r>
        <w:lastRenderedPageBreak/>
        <w:t>FOR ADMIN</w:t>
      </w:r>
    </w:p>
    <w:p w14:paraId="71E7B1CB" w14:textId="02EB4C6A" w:rsidR="00AE5A81" w:rsidRDefault="00AE5A81" w:rsidP="00E03B07">
      <w:pPr>
        <w:pStyle w:val="ListParagraph"/>
        <w:numPr>
          <w:ilvl w:val="0"/>
          <w:numId w:val="7"/>
        </w:numPr>
      </w:pPr>
      <w:r>
        <w:t xml:space="preserve">Should have additional options on the </w:t>
      </w:r>
      <w:proofErr w:type="spellStart"/>
      <w:r>
        <w:t>navbar</w:t>
      </w:r>
      <w:proofErr w:type="spellEnd"/>
      <w:r>
        <w:t xml:space="preserve"> for various admin functions such as:</w:t>
      </w:r>
    </w:p>
    <w:p w14:paraId="47938F3F" w14:textId="4BBA3EFA" w:rsidR="00AE5A81" w:rsidRDefault="00AE5A81" w:rsidP="00AE5A81">
      <w:pPr>
        <w:pStyle w:val="ListParagraph"/>
        <w:numPr>
          <w:ilvl w:val="1"/>
          <w:numId w:val="7"/>
        </w:numPr>
      </w:pPr>
      <w:r>
        <w:t>User profile access</w:t>
      </w:r>
    </w:p>
    <w:p w14:paraId="6AC9687C" w14:textId="2DA3C82B" w:rsidR="00AE5A81" w:rsidRDefault="00AE5A81" w:rsidP="00AE5A81">
      <w:pPr>
        <w:pStyle w:val="ListParagraph"/>
        <w:numPr>
          <w:ilvl w:val="1"/>
          <w:numId w:val="7"/>
        </w:numPr>
      </w:pPr>
      <w:r>
        <w:t>Listings approval page</w:t>
      </w:r>
    </w:p>
    <w:p w14:paraId="5DD0A69C" w14:textId="28948AC3" w:rsidR="00EA5D13" w:rsidRDefault="00EA5D13" w:rsidP="00AE5A81">
      <w:pPr>
        <w:pStyle w:val="ListParagraph"/>
        <w:numPr>
          <w:ilvl w:val="1"/>
          <w:numId w:val="7"/>
        </w:numPr>
      </w:pPr>
      <w:r>
        <w:t>Completed Listings page</w:t>
      </w:r>
    </w:p>
    <w:p w14:paraId="430EE63F" w14:textId="7F42E5D2" w:rsidR="00AE5A81" w:rsidRDefault="00AE5A81" w:rsidP="00AE5A81">
      <w:pPr>
        <w:pStyle w:val="ListParagraph"/>
        <w:numPr>
          <w:ilvl w:val="1"/>
          <w:numId w:val="7"/>
        </w:numPr>
      </w:pPr>
      <w:r>
        <w:t>Etc.</w:t>
      </w:r>
    </w:p>
    <w:p w14:paraId="77AC5750" w14:textId="61B0C877" w:rsidR="00E03B07" w:rsidRDefault="00E03B07" w:rsidP="00E03B07">
      <w:pPr>
        <w:pStyle w:val="ListParagraph"/>
        <w:numPr>
          <w:ilvl w:val="0"/>
          <w:numId w:val="7"/>
        </w:numPr>
      </w:pPr>
      <w:r>
        <w:t>Should be able to access/modify all user records but passwords should still appear in their encrypted forms</w:t>
      </w:r>
    </w:p>
    <w:p w14:paraId="00ED2F52" w14:textId="61170761" w:rsidR="00E03B07" w:rsidRDefault="00AE5A81" w:rsidP="00E03B07">
      <w:pPr>
        <w:pStyle w:val="ListParagraph"/>
        <w:numPr>
          <w:ilvl w:val="0"/>
          <w:numId w:val="7"/>
        </w:numPr>
      </w:pPr>
      <w:r>
        <w:t>Will need to approve new listings before they are available to the public (Vetting process TBC)</w:t>
      </w:r>
    </w:p>
    <w:p w14:paraId="3AC5E033" w14:textId="77777777" w:rsidR="00E52A7E" w:rsidRDefault="00E52A7E" w:rsidP="00E52A7E"/>
    <w:p w14:paraId="209CF785" w14:textId="77777777" w:rsidR="00E52A7E" w:rsidRDefault="00E52A7E" w:rsidP="00E52A7E"/>
    <w:p w14:paraId="40D06C74" w14:textId="77777777" w:rsidR="00E52A7E" w:rsidRDefault="00E52A7E" w:rsidP="00E52A7E"/>
    <w:p w14:paraId="70A1B561" w14:textId="24262E3F" w:rsidR="00E52A7E" w:rsidRDefault="00E52A7E" w:rsidP="00E52A7E">
      <w:pPr>
        <w:pStyle w:val="Heading1"/>
      </w:pPr>
      <w:r>
        <w:t xml:space="preserve">Project 3 </w:t>
      </w:r>
      <w:r>
        <w:t>Market Research</w:t>
      </w:r>
    </w:p>
    <w:p w14:paraId="272847E7" w14:textId="1F01EF4B" w:rsidR="00660417" w:rsidRDefault="00660417" w:rsidP="00E52A7E">
      <w:pPr>
        <w:pStyle w:val="Heading2"/>
      </w:pPr>
      <w:r>
        <w:t>Most offer to buy it at melt prices, and that would only be ideal for cases where you need to cash out urgently.</w:t>
      </w:r>
    </w:p>
    <w:p w14:paraId="669933C2" w14:textId="4DC2D0CA" w:rsidR="009004D8" w:rsidRDefault="009004D8" w:rsidP="009004D8">
      <w:pPr>
        <w:pStyle w:val="Heading2"/>
      </w:pPr>
      <w:r>
        <w:t>Amazon</w:t>
      </w:r>
      <w:r w:rsidR="00FF2185">
        <w:t xml:space="preserve"> @ </w:t>
      </w:r>
      <w:r w:rsidR="00FF2185" w:rsidRPr="00FF2185">
        <w:t>https://www.amazon.com/gp/help/customer/display.html?nodeId=200829330</w:t>
      </w:r>
      <w:bookmarkStart w:id="0" w:name="_GoBack"/>
      <w:bookmarkEnd w:id="0"/>
    </w:p>
    <w:p w14:paraId="6B4B3991" w14:textId="7CD2FB02" w:rsidR="009004D8" w:rsidRPr="009004D8" w:rsidRDefault="009004D8" w:rsidP="009004D8">
      <w:r>
        <w:t>Only allows the sales of NEW jewelry. Not a platform for used jewelry, and requires an application to be included in the approved sellers list for jewelry.</w:t>
      </w:r>
    </w:p>
    <w:p w14:paraId="0BDA69BA" w14:textId="77777777" w:rsidR="009004D8" w:rsidRPr="009004D8" w:rsidRDefault="009004D8" w:rsidP="009004D8"/>
    <w:p w14:paraId="217EDBAA" w14:textId="44AAACF1" w:rsidR="00E52A7E" w:rsidRDefault="00E52A7E" w:rsidP="00E52A7E">
      <w:pPr>
        <w:pStyle w:val="Heading2"/>
      </w:pPr>
      <w:r>
        <w:t xml:space="preserve">True Facet @ </w:t>
      </w:r>
      <w:r w:rsidR="000F2AB3" w:rsidRPr="00BF6BF4">
        <w:t>www.truefacet.com/</w:t>
      </w:r>
    </w:p>
    <w:p w14:paraId="3EF5EA4D" w14:textId="662A0928" w:rsidR="000F2AB3" w:rsidRDefault="000F2AB3" w:rsidP="000F2AB3">
      <w:r>
        <w:t>Similar to IDNID, the jewelry will need to be sent to them for examination/verification before the transaction is allowed to proceed. (</w:t>
      </w:r>
      <w:proofErr w:type="spellStart"/>
      <w:r>
        <w:t>eg</w:t>
      </w:r>
      <w:proofErr w:type="spellEnd"/>
      <w:r>
        <w:t>. Sending the item to the buyer)</w:t>
      </w:r>
    </w:p>
    <w:p w14:paraId="5E48DAAE" w14:textId="4AFE5E06" w:rsidR="00550B73" w:rsidRDefault="000F2AB3" w:rsidP="000F2AB3">
      <w:r>
        <w:lastRenderedPageBreak/>
        <w:t>In case of any issues, they will cancel the transaction and perform an immediate refund.</w:t>
      </w:r>
    </w:p>
    <w:p w14:paraId="2BFA35AE" w14:textId="487DA480" w:rsidR="00550B73" w:rsidRDefault="00550B73" w:rsidP="00550B73">
      <w:pPr>
        <w:pStyle w:val="Heading2"/>
      </w:pPr>
      <w:proofErr w:type="spellStart"/>
      <w:r>
        <w:t>tara</w:t>
      </w:r>
      <w:proofErr w:type="spellEnd"/>
      <w:r>
        <w:t xml:space="preserve"> </w:t>
      </w:r>
      <w:proofErr w:type="spellStart"/>
      <w:r>
        <w:t>nash</w:t>
      </w:r>
      <w:proofErr w:type="spellEnd"/>
      <w:r>
        <w:t xml:space="preserve"> @ taranash.com/</w:t>
      </w:r>
    </w:p>
    <w:p w14:paraId="3EE5EFF1" w14:textId="14EF0278" w:rsidR="00A63C2B" w:rsidRPr="00A63C2B" w:rsidRDefault="00A63C2B" w:rsidP="00A63C2B">
      <w:r>
        <w:t xml:space="preserve">For this site, they will need you to consign with them should you wish to sell your used jewelry on their platform. Visit them in person (Appointment required) with the jewelry in question and they will make an assessment/appraisal of your jewelry. </w:t>
      </w:r>
    </w:p>
    <w:p w14:paraId="095AB5BD" w14:textId="56D30563" w:rsidR="00BF6BF4" w:rsidRDefault="00BF6BF4" w:rsidP="00BF6BF4">
      <w:pPr>
        <w:pStyle w:val="Heading2"/>
      </w:pPr>
      <w:r>
        <w:t xml:space="preserve">Consignment Northwest </w:t>
      </w:r>
      <w:r>
        <w:t xml:space="preserve">@ </w:t>
      </w:r>
      <w:r>
        <w:t>www.consignment-nw.com/jewelry/</w:t>
      </w:r>
    </w:p>
    <w:p w14:paraId="69B686E5" w14:textId="4E7B10BC" w:rsidR="00BF6BF4" w:rsidRDefault="00BF6BF4" w:rsidP="00BF6BF4">
      <w:r>
        <w:t xml:space="preserve">Similar to </w:t>
      </w:r>
      <w:proofErr w:type="spellStart"/>
      <w:r>
        <w:t>tara</w:t>
      </w:r>
      <w:proofErr w:type="spellEnd"/>
      <w:r>
        <w:t xml:space="preserve"> </w:t>
      </w:r>
      <w:proofErr w:type="spellStart"/>
      <w:r>
        <w:t>nash</w:t>
      </w:r>
      <w:proofErr w:type="spellEnd"/>
      <w:r>
        <w:t xml:space="preserve">, they will need you to visit them with your jewelry, and they can get it appraised, and then listed on their site. No further action is required by the seller. Seller receives only 60% of the final sales price. </w:t>
      </w:r>
    </w:p>
    <w:p w14:paraId="62A14D15" w14:textId="77777777" w:rsidR="00AE5A81" w:rsidRPr="00E03B07" w:rsidRDefault="00AE5A81" w:rsidP="00AE5A81"/>
    <w:p w14:paraId="001D1CFC" w14:textId="77777777" w:rsidR="00E03B07" w:rsidRPr="007651A4" w:rsidRDefault="00E03B07" w:rsidP="00E03B07"/>
    <w:sectPr w:rsidR="00E03B07" w:rsidRPr="007651A4">
      <w:footerReference w:type="default" r:id="rId7"/>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9EB3E" w14:textId="77777777" w:rsidR="00C17018" w:rsidRDefault="00C17018">
      <w:r>
        <w:separator/>
      </w:r>
    </w:p>
    <w:p w14:paraId="0FE27521" w14:textId="77777777" w:rsidR="00C17018" w:rsidRDefault="00C17018"/>
  </w:endnote>
  <w:endnote w:type="continuationSeparator" w:id="0">
    <w:p w14:paraId="04C9C2AC" w14:textId="77777777" w:rsidR="00C17018" w:rsidRDefault="00C17018">
      <w:r>
        <w:continuationSeparator/>
      </w:r>
    </w:p>
    <w:p w14:paraId="4B3DEDF7" w14:textId="77777777" w:rsidR="00C17018" w:rsidRDefault="00C170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49EF36AC"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sidR="00FF2185">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DF044" w14:textId="77777777" w:rsidR="00C17018" w:rsidRDefault="00C17018">
      <w:r>
        <w:separator/>
      </w:r>
    </w:p>
    <w:p w14:paraId="57671E11" w14:textId="77777777" w:rsidR="00C17018" w:rsidRDefault="00C17018"/>
  </w:footnote>
  <w:footnote w:type="continuationSeparator" w:id="0">
    <w:p w14:paraId="6049F48F" w14:textId="77777777" w:rsidR="00C17018" w:rsidRDefault="00C17018">
      <w:r>
        <w:continuationSeparator/>
      </w:r>
    </w:p>
    <w:p w14:paraId="1037EB44" w14:textId="77777777" w:rsidR="00C17018" w:rsidRDefault="00C1701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E43F8"/>
    <w:multiLevelType w:val="hybridMultilevel"/>
    <w:tmpl w:val="AAB6AB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1A3807"/>
    <w:multiLevelType w:val="hybridMultilevel"/>
    <w:tmpl w:val="4D8EB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EC62BF"/>
    <w:multiLevelType w:val="hybridMultilevel"/>
    <w:tmpl w:val="24CC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1A4"/>
    <w:rsid w:val="000F2AB3"/>
    <w:rsid w:val="000F312B"/>
    <w:rsid w:val="00240DBC"/>
    <w:rsid w:val="003400BF"/>
    <w:rsid w:val="00550B73"/>
    <w:rsid w:val="00660417"/>
    <w:rsid w:val="007651A4"/>
    <w:rsid w:val="00807843"/>
    <w:rsid w:val="009004D8"/>
    <w:rsid w:val="00A63C2B"/>
    <w:rsid w:val="00AE5A81"/>
    <w:rsid w:val="00BF6BF4"/>
    <w:rsid w:val="00C17018"/>
    <w:rsid w:val="00E03B07"/>
    <w:rsid w:val="00E52A7E"/>
    <w:rsid w:val="00EA5D13"/>
    <w:rsid w:val="00F31BE3"/>
    <w:rsid w:val="00FF21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4AB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7651A4"/>
    <w:pPr>
      <w:ind w:left="720"/>
      <w:contextualSpacing/>
    </w:pPr>
  </w:style>
  <w:style w:type="character" w:styleId="FollowedHyperlink">
    <w:name w:val="FollowedHyperlink"/>
    <w:basedOn w:val="DefaultParagraphFont"/>
    <w:uiPriority w:val="99"/>
    <w:semiHidden/>
    <w:unhideWhenUsed/>
    <w:rsid w:val="00550B73"/>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risen/Library/Containers/com.microsoft.Word/Data/Library/Caches/2057/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44</TotalTime>
  <Pages>3</Pages>
  <Words>411</Words>
  <Characters>2348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Kin Ting</dc:creator>
  <cp:keywords/>
  <dc:description/>
  <cp:lastModifiedBy>Wong Kin Ting</cp:lastModifiedBy>
  <cp:revision>8</cp:revision>
  <dcterms:created xsi:type="dcterms:W3CDTF">2018-01-21T07:32:00Z</dcterms:created>
  <dcterms:modified xsi:type="dcterms:W3CDTF">2018-01-21T09:42:00Z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